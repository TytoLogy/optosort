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2BE" w:rsidRPr="00AA32BE" w:rsidRDefault="008C3F8F" w:rsidP="00AA32BE">
      <w:pPr>
        <w:pStyle w:val="Heading1"/>
      </w:pPr>
      <w:r>
        <w:t>spyKING CIRCUS</w:t>
      </w:r>
    </w:p>
    <w:p w:rsidR="008C3F8F" w:rsidRDefault="008C3F8F" w:rsidP="008C3F8F">
      <w:pPr>
        <w:pStyle w:val="Alert"/>
        <w:numPr>
          <w:ilvl w:val="0"/>
          <w:numId w:val="0"/>
        </w:numPr>
      </w:pPr>
      <w:r>
        <w:t>Assumption: you have access to MATLAB, python (Anaconda) and spyKING CIRCUS</w:t>
      </w:r>
    </w:p>
    <w:p w:rsidR="009951F9" w:rsidRPr="009951F9" w:rsidRDefault="008C3F8F" w:rsidP="009951F9">
      <w:pPr>
        <w:pStyle w:val="Heading2"/>
      </w:pPr>
      <w:r>
        <w:t>Exporting Data for spyKING</w:t>
      </w:r>
      <w:r w:rsidR="009951F9" w:rsidRPr="009951F9">
        <w:t>:</w:t>
      </w:r>
    </w:p>
    <w:p w:rsidR="00851D41" w:rsidRDefault="00373D7E" w:rsidP="00851D41">
      <w:pPr>
        <w:pStyle w:val="ListBullet"/>
      </w:pPr>
      <w:r>
        <w:t>Bullet point</w:t>
      </w:r>
    </w:p>
    <w:p w:rsidR="00373D7E" w:rsidRDefault="00373D7E" w:rsidP="00373D7E">
      <w:pPr>
        <w:pStyle w:val="ListBullet"/>
        <w:numPr>
          <w:ilvl w:val="1"/>
          <w:numId w:val="3"/>
        </w:numPr>
      </w:pPr>
      <w:r>
        <w:t>Sub point</w:t>
      </w:r>
    </w:p>
    <w:p w:rsidR="00851D41" w:rsidRDefault="00851D41" w:rsidP="008C3F8F">
      <w:pPr>
        <w:pStyle w:val="Alert"/>
        <w:numPr>
          <w:ilvl w:val="0"/>
          <w:numId w:val="0"/>
        </w:numPr>
        <w:rPr>
          <w:i w:val="0"/>
          <w:color w:val="000000" w:themeColor="text1"/>
        </w:rPr>
      </w:pPr>
    </w:p>
    <w:p w:rsidR="008C3F8F" w:rsidRPr="009951F9" w:rsidRDefault="008C3F8F" w:rsidP="008C3F8F">
      <w:pPr>
        <w:pStyle w:val="Heading2"/>
      </w:pPr>
      <w:r>
        <w:t>Running the algorithm</w:t>
      </w:r>
      <w:r w:rsidRPr="009951F9">
        <w:t>:</w:t>
      </w:r>
    </w:p>
    <w:p w:rsidR="008C3F8F" w:rsidRDefault="008C3F8F" w:rsidP="008C3F8F">
      <w:pPr>
        <w:pStyle w:val="arrowbullet"/>
      </w:pPr>
      <w:hyperlink r:id="rId7" w:history="1">
        <w:r w:rsidRPr="004431CA">
          <w:rPr>
            <w:rStyle w:val="Hyperlink"/>
          </w:rPr>
          <w:t>https://spyking-circus.readthedocs.io/en/latest/code/quickstart.html</w:t>
        </w:r>
      </w:hyperlink>
    </w:p>
    <w:p w:rsidR="008C3F8F" w:rsidRPr="008C3F8F" w:rsidRDefault="008C3F8F" w:rsidP="008C3F8F">
      <w:bookmarkStart w:id="0" w:name="_GoBack"/>
      <w:bookmarkEnd w:id="0"/>
    </w:p>
    <w:p w:rsidR="00373D7E" w:rsidRDefault="00373D7E" w:rsidP="00373D7E"/>
    <w:p w:rsidR="00373D7E" w:rsidRPr="00373D7E" w:rsidRDefault="00373D7E" w:rsidP="00373D7E"/>
    <w:p w:rsidR="00373D7E" w:rsidRPr="00373D7E" w:rsidRDefault="00373D7E" w:rsidP="00373D7E"/>
    <w:p w:rsidR="00AA32BE" w:rsidRPr="00373D7E" w:rsidRDefault="00373D7E" w:rsidP="00373D7E">
      <w:pPr>
        <w:pStyle w:val="arrowbullet"/>
      </w:pPr>
      <w:r>
        <w:t>Arrow bullet</w:t>
      </w:r>
    </w:p>
    <w:p w:rsidR="00851D41" w:rsidRDefault="00373D7E" w:rsidP="00AA32BE">
      <w:pPr>
        <w:pStyle w:val="ListBullet"/>
        <w:numPr>
          <w:ilvl w:val="1"/>
          <w:numId w:val="3"/>
        </w:numPr>
      </w:pPr>
      <w:r>
        <w:t>sub</w:t>
      </w:r>
    </w:p>
    <w:p w:rsidR="007B71E3" w:rsidRDefault="007B71E3" w:rsidP="007B71E3">
      <w:pPr>
        <w:pStyle w:val="ListBullet"/>
        <w:numPr>
          <w:ilvl w:val="0"/>
          <w:numId w:val="0"/>
        </w:numPr>
        <w:ind w:left="432" w:hanging="432"/>
      </w:pPr>
    </w:p>
    <w:p w:rsidR="00851D41" w:rsidRDefault="00851D41" w:rsidP="007B71E3">
      <w:pPr>
        <w:pStyle w:val="ListBullet"/>
        <w:numPr>
          <w:ilvl w:val="0"/>
          <w:numId w:val="0"/>
        </w:numPr>
        <w:ind w:left="432" w:hanging="432"/>
      </w:pPr>
    </w:p>
    <w:p w:rsidR="00851D41" w:rsidRDefault="00851D41" w:rsidP="007B71E3">
      <w:pPr>
        <w:pStyle w:val="ListBullet"/>
        <w:numPr>
          <w:ilvl w:val="0"/>
          <w:numId w:val="0"/>
        </w:numPr>
        <w:ind w:left="432" w:hanging="432"/>
      </w:pPr>
    </w:p>
    <w:p w:rsidR="00851D41" w:rsidRDefault="00851D41" w:rsidP="007B71E3">
      <w:pPr>
        <w:pStyle w:val="ListBullet"/>
        <w:numPr>
          <w:ilvl w:val="0"/>
          <w:numId w:val="0"/>
        </w:numPr>
        <w:ind w:left="432" w:hanging="432"/>
      </w:pPr>
    </w:p>
    <w:sectPr w:rsidR="00851D41">
      <w:footerReference w:type="default" r:id="rId8"/>
      <w:head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F95" w:rsidRDefault="007A5F95" w:rsidP="009951F9">
      <w:r>
        <w:separator/>
      </w:r>
    </w:p>
    <w:p w:rsidR="007A5F95" w:rsidRDefault="007A5F95" w:rsidP="009951F9"/>
  </w:endnote>
  <w:endnote w:type="continuationSeparator" w:id="0">
    <w:p w:rsidR="007A5F95" w:rsidRDefault="007A5F95" w:rsidP="009951F9">
      <w:r>
        <w:continuationSeparator/>
      </w:r>
    </w:p>
    <w:p w:rsidR="007A5F95" w:rsidRDefault="007A5F95" w:rsidP="00995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9B2" w:rsidRDefault="00446B6E" w:rsidP="009951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F95" w:rsidRDefault="007A5F95" w:rsidP="009951F9">
      <w:r>
        <w:separator/>
      </w:r>
    </w:p>
    <w:p w:rsidR="007A5F95" w:rsidRDefault="007A5F95" w:rsidP="009951F9"/>
  </w:footnote>
  <w:footnote w:type="continuationSeparator" w:id="0">
    <w:p w:rsidR="007A5F95" w:rsidRDefault="007A5F95" w:rsidP="009951F9">
      <w:r>
        <w:continuationSeparator/>
      </w:r>
    </w:p>
    <w:p w:rsidR="007A5F95" w:rsidRDefault="007A5F95" w:rsidP="00995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2BE" w:rsidRPr="00373D7E" w:rsidRDefault="00AA32BE" w:rsidP="00373D7E">
    <w:pPr>
      <w:pStyle w:val="Header"/>
    </w:pPr>
    <w:r w:rsidRPr="00373D7E">
      <w:t xml:space="preserve">Rev. </w:t>
    </w:r>
    <w:r w:rsidR="008C3F8F">
      <w:t>0.1</w:t>
    </w:r>
    <w:r w:rsidR="008C3F8F">
      <w:tab/>
      <w:t>17 Sep 2020 (SJS)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2ACA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7E74E0"/>
    <w:multiLevelType w:val="multilevel"/>
    <w:tmpl w:val="4788A23C"/>
    <w:lvl w:ilvl="0">
      <w:start w:val="1"/>
      <w:numFmt w:val="bullet"/>
      <w:lvlText w:val="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3798485E"/>
    <w:lvl w:ilvl="0" w:tplc="C7FEFF2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84033"/>
    <w:multiLevelType w:val="multilevel"/>
    <w:tmpl w:val="CF2A1CDC"/>
    <w:lvl w:ilvl="0">
      <w:start w:val="1"/>
      <w:numFmt w:val="bullet"/>
      <w:lvlText w:val=""/>
      <w:lvlJc w:val="left"/>
      <w:pPr>
        <w:ind w:left="81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C7ADF"/>
    <w:multiLevelType w:val="hybridMultilevel"/>
    <w:tmpl w:val="CF2A1CDC"/>
    <w:lvl w:ilvl="0" w:tplc="96B400B0">
      <w:start w:val="1"/>
      <w:numFmt w:val="bullet"/>
      <w:pStyle w:val="arrowbullet"/>
      <w:lvlText w:val="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809C9"/>
    <w:multiLevelType w:val="hybridMultilevel"/>
    <w:tmpl w:val="6D42FBB8"/>
    <w:lvl w:ilvl="0" w:tplc="F354A3A4">
      <w:start w:val="1"/>
      <w:numFmt w:val="bullet"/>
      <w:pStyle w:val="Alert"/>
      <w:lvlText w:val=""/>
      <w:lvlJc w:val="left"/>
      <w:pPr>
        <w:ind w:left="504" w:hanging="144"/>
      </w:pPr>
      <w:rPr>
        <w:rFonts w:ascii="Symbol" w:hAnsi="Symbol" w:hint="default"/>
        <w:b w:val="0"/>
        <w:i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8F"/>
    <w:rsid w:val="00373D7E"/>
    <w:rsid w:val="00446B6E"/>
    <w:rsid w:val="007A5F95"/>
    <w:rsid w:val="007B71E3"/>
    <w:rsid w:val="00801B17"/>
    <w:rsid w:val="00851D41"/>
    <w:rsid w:val="00874AC4"/>
    <w:rsid w:val="008C3F8F"/>
    <w:rsid w:val="009951F9"/>
    <w:rsid w:val="009E19B2"/>
    <w:rsid w:val="00AA32BE"/>
    <w:rsid w:val="00DC6D90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564C0"/>
  <w15:chartTrackingRefBased/>
  <w15:docId w15:val="{28468285-0A20-5D47-9BE7-29E2B66B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1F9"/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F9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9951F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73D7E"/>
    <w:pPr>
      <w:spacing w:after="0" w:line="240" w:lineRule="auto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73D7E"/>
    <w:rPr>
      <w:color w:val="000000" w:themeColor="text1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373D7E"/>
    <w:pPr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73D7E"/>
    <w:rPr>
      <w:color w:val="000000" w:themeColor="text1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1F9"/>
    <w:rPr>
      <w:rFonts w:asciiTheme="majorHAnsi" w:eastAsiaTheme="majorEastAsia" w:hAnsiTheme="majorHAnsi" w:cstheme="majorBidi"/>
      <w:b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95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51F9"/>
    <w:rPr>
      <w:color w:val="605E5C"/>
      <w:shd w:val="clear" w:color="auto" w:fill="E1DFDD"/>
    </w:rPr>
  </w:style>
  <w:style w:type="paragraph" w:customStyle="1" w:styleId="arrowbullet">
    <w:name w:val="arrow bullet"/>
    <w:basedOn w:val="ListParagraph"/>
    <w:qFormat/>
    <w:rsid w:val="00373D7E"/>
    <w:pPr>
      <w:numPr>
        <w:numId w:val="5"/>
      </w:numPr>
      <w:spacing w:before="60" w:after="60"/>
      <w:ind w:left="720"/>
    </w:pPr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851D41"/>
    <w:rPr>
      <w:color w:val="214C5E" w:themeColor="followedHyperlink"/>
      <w:u w:val="single"/>
    </w:rPr>
  </w:style>
  <w:style w:type="paragraph" w:customStyle="1" w:styleId="Alert">
    <w:name w:val="Alert!"/>
    <w:basedOn w:val="arrowbullet"/>
    <w:next w:val="Normal"/>
    <w:qFormat/>
    <w:rsid w:val="00373D7E"/>
    <w:pPr>
      <w:numPr>
        <w:numId w:val="7"/>
      </w:numPr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pyking-circus.readthedocs.io/en/latest/code/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hanbhag/Library/Group%20Containers/UBF8T346G9.Office/User%20Content.localized/Templates.localized/Instruction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Instructions.dotx</Template>
  <TotalTime>5</TotalTime>
  <Pages>1</Pages>
  <Words>55</Words>
  <Characters>290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</cp:revision>
  <dcterms:created xsi:type="dcterms:W3CDTF">2020-09-17T18:16:00Z</dcterms:created>
  <dcterms:modified xsi:type="dcterms:W3CDTF">2020-09-17T18:22:00Z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